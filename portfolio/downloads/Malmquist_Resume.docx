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7EA" w:rsidRDefault="009007EA" w:rsidP="000242AD">
      <w:pPr>
        <w:spacing w:after="0" w:line="240" w:lineRule="auto"/>
        <w:ind w:left="1440" w:hanging="1440"/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Objective: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To obtain a paid Co-op/I</w:t>
      </w:r>
      <w:r w:rsidR="00610523">
        <w:rPr>
          <w:rFonts w:ascii="Times New Roman" w:hAnsi="Times New Roman" w:cs="Times New Roman"/>
        </w:rPr>
        <w:t>nternship for the summer of May 22,</w:t>
      </w:r>
      <w:r>
        <w:rPr>
          <w:rFonts w:ascii="Times New Roman" w:hAnsi="Times New Roman" w:cs="Times New Roman"/>
        </w:rPr>
        <w:t xml:space="preserve"> 2016 – August 2016</w:t>
      </w:r>
    </w:p>
    <w:p w:rsidR="009007EA" w:rsidRDefault="009007E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3B4DE9" w:rsidRPr="008250A1" w:rsidRDefault="003B4DE9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Education:</w:t>
      </w:r>
      <w:r w:rsidR="009007EA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>Rochester Institute of Technology</w:t>
      </w:r>
      <w:r w:rsidRPr="008250A1">
        <w:rPr>
          <w:rFonts w:ascii="Times New Roman" w:hAnsi="Times New Roman" w:cs="Times New Roman"/>
        </w:rPr>
        <w:t>, Rochester, New York</w:t>
      </w:r>
    </w:p>
    <w:p w:rsidR="00D50168" w:rsidRPr="008250A1" w:rsidRDefault="003B4DE9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</w:r>
      <w:r w:rsidR="008250A1" w:rsidRPr="008250A1">
        <w:rPr>
          <w:rFonts w:ascii="Times New Roman" w:hAnsi="Times New Roman" w:cs="Times New Roman"/>
        </w:rPr>
        <w:t>Bachelor of Science</w:t>
      </w:r>
      <w:r w:rsidR="00D50168" w:rsidRPr="008250A1">
        <w:rPr>
          <w:rFonts w:ascii="Times New Roman" w:hAnsi="Times New Roman" w:cs="Times New Roman"/>
        </w:rPr>
        <w:t>, Game Design and Development,</w:t>
      </w:r>
      <w:r w:rsidR="00A76C2E">
        <w:rPr>
          <w:rFonts w:ascii="Times New Roman" w:hAnsi="Times New Roman" w:cs="Times New Roman"/>
        </w:rPr>
        <w:t xml:space="preserve"> May</w:t>
      </w:r>
      <w:r w:rsidR="00D50168" w:rsidRPr="008250A1">
        <w:rPr>
          <w:rFonts w:ascii="Times New Roman" w:hAnsi="Times New Roman" w:cs="Times New Roman"/>
        </w:rPr>
        <w:t xml:space="preserve"> 2018</w:t>
      </w:r>
    </w:p>
    <w:p w:rsidR="00C23B3F" w:rsidRPr="008250A1" w:rsidRDefault="00D501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ab/>
      </w:r>
      <w:r w:rsidRPr="008250A1">
        <w:rPr>
          <w:rFonts w:ascii="Times New Roman" w:hAnsi="Times New Roman" w:cs="Times New Roman"/>
        </w:rPr>
        <w:tab/>
        <w:t>GPA: 3.330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46430E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Projects:</w:t>
      </w:r>
      <w:r w:rsidR="008250A1">
        <w:rPr>
          <w:rFonts w:ascii="Times New Roman" w:hAnsi="Times New Roman" w:cs="Times New Roman"/>
        </w:rPr>
        <w:tab/>
      </w:r>
      <w:r w:rsidR="008250A1">
        <w:rPr>
          <w:rFonts w:ascii="Times New Roman" w:hAnsi="Times New Roman" w:cs="Times New Roman"/>
          <w:b/>
        </w:rPr>
        <w:t>TBD Game Project- 2015</w:t>
      </w:r>
    </w:p>
    <w:p w:rsidR="000563D5" w:rsidRDefault="00F866DE" w:rsidP="000242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with a </w:t>
      </w:r>
      <w:r w:rsidRPr="00F866DE">
        <w:rPr>
          <w:rFonts w:ascii="Times New Roman" w:hAnsi="Times New Roman" w:cs="Times New Roman"/>
        </w:rPr>
        <w:t xml:space="preserve">5 </w:t>
      </w:r>
      <w:r>
        <w:rPr>
          <w:rFonts w:ascii="Times New Roman" w:hAnsi="Times New Roman" w:cs="Times New Roman"/>
        </w:rPr>
        <w:t>person</w:t>
      </w:r>
      <w:r w:rsidRPr="00F866DE">
        <w:rPr>
          <w:rFonts w:ascii="Times New Roman" w:hAnsi="Times New Roman" w:cs="Times New Roman"/>
        </w:rPr>
        <w:t xml:space="preserve"> team</w:t>
      </w:r>
      <w:r w:rsidR="00A76C2E">
        <w:rPr>
          <w:rFonts w:ascii="Times New Roman" w:hAnsi="Times New Roman" w:cs="Times New Roman"/>
        </w:rPr>
        <w:t xml:space="preserve"> on a</w:t>
      </w:r>
      <w:r w:rsidR="000563D5">
        <w:rPr>
          <w:rFonts w:ascii="Times New Roman" w:hAnsi="Times New Roman" w:cs="Times New Roman"/>
        </w:rPr>
        <w:t xml:space="preserve"> 3 month long game project</w:t>
      </w:r>
    </w:p>
    <w:p w:rsidR="000563D5" w:rsidRDefault="000563D5" w:rsidP="000242AD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Worked on managing game states between screens, the </w:t>
      </w:r>
      <w:r w:rsidR="002A65CA">
        <w:rPr>
          <w:rFonts w:ascii="Times New Roman" w:hAnsi="Times New Roman" w:cs="Times New Roman"/>
        </w:rPr>
        <w:t>high score</w:t>
      </w:r>
      <w:r>
        <w:rPr>
          <w:rFonts w:ascii="Times New Roman" w:hAnsi="Times New Roman" w:cs="Times New Roman"/>
        </w:rPr>
        <w:t xml:space="preserve"> and level unlock management, and several other miscellaneous tasks</w:t>
      </w:r>
    </w:p>
    <w:p w:rsidR="000563D5" w:rsidRDefault="000563D5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Robot Zoo Pro</w:t>
      </w:r>
      <w:r w:rsidR="00DF17B2">
        <w:rPr>
          <w:rFonts w:ascii="Times New Roman" w:hAnsi="Times New Roman" w:cs="Times New Roman"/>
          <w:b/>
        </w:rPr>
        <w:t>ject – November 2015-Decemeber 2015</w:t>
      </w:r>
    </w:p>
    <w:p w:rsidR="002A65CA" w:rsidRDefault="000242AD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Created a 3D E</w:t>
      </w:r>
      <w:r w:rsidR="002A65CA" w:rsidRPr="002A65CA">
        <w:rPr>
          <w:rFonts w:ascii="Times New Roman" w:hAnsi="Times New Roman" w:cs="Times New Roman"/>
        </w:rPr>
        <w:t xml:space="preserve">nvironment using model </w:t>
      </w:r>
      <w:r w:rsidR="00A76C2E">
        <w:rPr>
          <w:rFonts w:ascii="Times New Roman" w:hAnsi="Times New Roman" w:cs="Times New Roman"/>
        </w:rPr>
        <w:t>from U</w:t>
      </w:r>
      <w:r>
        <w:rPr>
          <w:rFonts w:ascii="Times New Roman" w:hAnsi="Times New Roman" w:cs="Times New Roman"/>
        </w:rPr>
        <w:t>nity Asset S</w:t>
      </w:r>
      <w:r w:rsidR="002A65CA">
        <w:rPr>
          <w:rFonts w:ascii="Times New Roman" w:hAnsi="Times New Roman" w:cs="Times New Roman"/>
        </w:rPr>
        <w:t>tore and models personally created</w:t>
      </w:r>
    </w:p>
    <w:p w:rsidR="002A65CA" w:rsidRDefault="002A65CA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</w:t>
      </w:r>
      <w:r w:rsidR="00A76C2E">
        <w:rPr>
          <w:rFonts w:ascii="Times New Roman" w:hAnsi="Times New Roman" w:cs="Times New Roman"/>
        </w:rPr>
        <w:t>med all game algorithms (</w:t>
      </w:r>
      <w:r>
        <w:rPr>
          <w:rFonts w:ascii="Times New Roman" w:hAnsi="Times New Roman" w:cs="Times New Roman"/>
        </w:rPr>
        <w:t>such as seek, wand</w:t>
      </w:r>
      <w:r w:rsidR="00A76C2E">
        <w:rPr>
          <w:rFonts w:ascii="Times New Roman" w:hAnsi="Times New Roman" w:cs="Times New Roman"/>
        </w:rPr>
        <w:t xml:space="preserve">er, obstacle </w:t>
      </w:r>
      <w:r w:rsidR="000242AD">
        <w:rPr>
          <w:rFonts w:ascii="Times New Roman" w:hAnsi="Times New Roman" w:cs="Times New Roman"/>
        </w:rPr>
        <w:t>and avoidance</w:t>
      </w:r>
      <w:r>
        <w:rPr>
          <w:rFonts w:ascii="Times New Roman" w:hAnsi="Times New Roman" w:cs="Times New Roman"/>
        </w:rPr>
        <w:t>)</w:t>
      </w:r>
    </w:p>
    <w:p w:rsidR="002A65CA" w:rsidRDefault="002A65CA" w:rsidP="000242AD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and animated Robots</w:t>
      </w:r>
    </w:p>
    <w:p w:rsidR="000B56C1" w:rsidRDefault="000B56C1" w:rsidP="000242AD">
      <w:pPr>
        <w:spacing w:after="0" w:line="240" w:lineRule="auto"/>
        <w:ind w:left="144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Inside out House Project- November 2015- December 2015</w:t>
      </w:r>
    </w:p>
    <w:p w:rsidR="000B56C1" w:rsidRDefault="000B56C1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 w:rsidRPr="000B56C1">
        <w:rPr>
          <w:rFonts w:ascii="Times New Roman" w:hAnsi="Times New Roman" w:cs="Times New Roman"/>
        </w:rPr>
        <w:t>Worked with a 5 person team</w:t>
      </w:r>
      <w:r w:rsidR="000242AD">
        <w:rPr>
          <w:rFonts w:ascii="Times New Roman" w:hAnsi="Times New Roman" w:cs="Times New Roman"/>
        </w:rPr>
        <w:t xml:space="preserve"> on a 3D E</w:t>
      </w:r>
      <w:r>
        <w:rPr>
          <w:rFonts w:ascii="Times New Roman" w:hAnsi="Times New Roman" w:cs="Times New Roman"/>
        </w:rPr>
        <w:t>nvironment Unity Project</w:t>
      </w:r>
    </w:p>
    <w:p w:rsidR="009007EA" w:rsidRDefault="00610523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Modelled and textured the p</w:t>
      </w:r>
      <w:r w:rsidR="009007EA">
        <w:rPr>
          <w:rFonts w:ascii="Times New Roman" w:hAnsi="Times New Roman" w:cs="Times New Roman"/>
        </w:rPr>
        <w:t>icture frame, ceiling fan, couch, and bed</w:t>
      </w:r>
    </w:p>
    <w:p w:rsidR="009007EA" w:rsidRPr="009007EA" w:rsidRDefault="009007EA" w:rsidP="000242AD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Animated the ceiling fan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A76C2E" w:rsidRPr="00A76C2E" w:rsidRDefault="00E20B68" w:rsidP="000242AD">
      <w:p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  <w:b/>
        </w:rPr>
        <w:t xml:space="preserve">Skills: </w:t>
      </w:r>
      <w:r w:rsidR="00D20024" w:rsidRPr="008250A1">
        <w:rPr>
          <w:rFonts w:ascii="Times New Roman" w:hAnsi="Times New Roman" w:cs="Times New Roman"/>
          <w:b/>
        </w:rPr>
        <w:tab/>
      </w:r>
      <w:r w:rsidR="00BC26B2" w:rsidRPr="008250A1">
        <w:rPr>
          <w:rFonts w:ascii="Times New Roman" w:hAnsi="Times New Roman" w:cs="Times New Roman"/>
          <w:b/>
        </w:rPr>
        <w:tab/>
      </w:r>
      <w:r w:rsidR="00C23B3F" w:rsidRPr="008250A1">
        <w:rPr>
          <w:rFonts w:ascii="Times New Roman" w:hAnsi="Times New Roman" w:cs="Times New Roman"/>
          <w:b/>
        </w:rPr>
        <w:t xml:space="preserve">Programing Languages: </w:t>
      </w:r>
      <w:r w:rsidR="00C23B3F" w:rsidRPr="008250A1">
        <w:rPr>
          <w:rFonts w:ascii="Times New Roman" w:hAnsi="Times New Roman" w:cs="Times New Roman"/>
        </w:rPr>
        <w:t xml:space="preserve">C#, </w:t>
      </w:r>
      <w:r w:rsidR="000563D5" w:rsidRPr="008250A1">
        <w:rPr>
          <w:rFonts w:ascii="Times New Roman" w:hAnsi="Times New Roman" w:cs="Times New Roman"/>
        </w:rPr>
        <w:t>Lua</w:t>
      </w:r>
      <w:r w:rsidR="000563D5">
        <w:rPr>
          <w:rFonts w:ascii="Times New Roman" w:hAnsi="Times New Roman" w:cs="Times New Roman"/>
        </w:rPr>
        <w:t xml:space="preserve"> (</w:t>
      </w:r>
      <w:r w:rsidR="00F866DE">
        <w:rPr>
          <w:rFonts w:ascii="Times New Roman" w:hAnsi="Times New Roman" w:cs="Times New Roman"/>
        </w:rPr>
        <w:t>Novice), HTML, CSS</w:t>
      </w:r>
      <w:r w:rsidR="00610523">
        <w:rPr>
          <w:rFonts w:ascii="Times New Roman" w:hAnsi="Times New Roman" w:cs="Times New Roman"/>
        </w:rPr>
        <w:t>, C++ (currently</w:t>
      </w:r>
      <w:r w:rsidR="00A76C2E">
        <w:rPr>
          <w:rFonts w:ascii="Times New Roman" w:hAnsi="Times New Roman" w:cs="Times New Roman"/>
        </w:rPr>
        <w:t xml:space="preserve"> learning)</w:t>
      </w:r>
    </w:p>
    <w:p w:rsidR="00A76C2E" w:rsidRPr="00A76C2E" w:rsidRDefault="008250A1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 w:rsidRPr="000B56C1">
        <w:rPr>
          <w:rFonts w:ascii="Times New Roman" w:hAnsi="Times New Roman" w:cs="Times New Roman"/>
        </w:rPr>
        <w:t>Visual</w:t>
      </w:r>
      <w:r w:rsidR="00023123">
        <w:rPr>
          <w:rFonts w:ascii="Times New Roman" w:hAnsi="Times New Roman" w:cs="Times New Roman"/>
        </w:rPr>
        <w:t xml:space="preserve"> studios,</w:t>
      </w:r>
      <w:r w:rsidR="00C23B3F" w:rsidRPr="000B56C1">
        <w:rPr>
          <w:rFonts w:ascii="Times New Roman" w:hAnsi="Times New Roman" w:cs="Times New Roman"/>
        </w:rPr>
        <w:t xml:space="preserve"> Corona SDK, Unity</w:t>
      </w:r>
      <w:r w:rsidR="00F44AF0" w:rsidRPr="000B56C1">
        <w:rPr>
          <w:rFonts w:ascii="Times New Roman" w:hAnsi="Times New Roman" w:cs="Times New Roman"/>
        </w:rPr>
        <w:t>, Processing</w:t>
      </w:r>
      <w:r w:rsidR="000B56C1" w:rsidRPr="000B56C1">
        <w:rPr>
          <w:rFonts w:ascii="Times New Roman" w:hAnsi="Times New Roman" w:cs="Times New Roman"/>
        </w:rPr>
        <w:t>, Adobe P</w:t>
      </w:r>
      <w:r w:rsidR="00A76C2E">
        <w:rPr>
          <w:rFonts w:ascii="Times New Roman" w:hAnsi="Times New Roman" w:cs="Times New Roman"/>
        </w:rPr>
        <w:t>hotoshop and Illustrator, GitHub</w:t>
      </w:r>
    </w:p>
    <w:p w:rsidR="003971AF" w:rsidRPr="000B56C1" w:rsidRDefault="008250A1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</w:rPr>
      </w:pPr>
      <w:r w:rsidRPr="000B56C1">
        <w:rPr>
          <w:rFonts w:ascii="Times New Roman" w:hAnsi="Times New Roman" w:cs="Times New Roman"/>
        </w:rPr>
        <w:t>Windows</w:t>
      </w:r>
      <w:r w:rsidR="00610523">
        <w:rPr>
          <w:rFonts w:ascii="Times New Roman" w:hAnsi="Times New Roman" w:cs="Times New Roman"/>
        </w:rPr>
        <w:t xml:space="preserve"> and Mac C</w:t>
      </w:r>
      <w:r w:rsidR="003971AF" w:rsidRPr="000B56C1">
        <w:rPr>
          <w:rFonts w:ascii="Times New Roman" w:hAnsi="Times New Roman" w:cs="Times New Roman"/>
        </w:rPr>
        <w:t>omputer</w:t>
      </w:r>
      <w:r w:rsidRPr="000B56C1">
        <w:rPr>
          <w:rFonts w:ascii="Times New Roman" w:hAnsi="Times New Roman" w:cs="Times New Roman"/>
        </w:rPr>
        <w:t>s</w:t>
      </w:r>
    </w:p>
    <w:p w:rsidR="00270D61" w:rsidRPr="000B56C1" w:rsidRDefault="000242AD" w:rsidP="000242AD">
      <w:pPr>
        <w:pStyle w:val="ListParagraph"/>
        <w:numPr>
          <w:ilvl w:val="2"/>
          <w:numId w:val="14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Fast learner,</w:t>
      </w:r>
      <w:r w:rsidR="00FD0352">
        <w:rPr>
          <w:rFonts w:ascii="Times New Roman" w:hAnsi="Times New Roman" w:cs="Times New Roman"/>
        </w:rPr>
        <w:t xml:space="preserve"> can handle many responsibilities</w:t>
      </w:r>
      <w:r w:rsidR="003971AF" w:rsidRPr="000B56C1">
        <w:rPr>
          <w:rFonts w:ascii="Times New Roman" w:hAnsi="Times New Roman" w:cs="Times New Roman"/>
        </w:rPr>
        <w:t xml:space="preserve"> and works well with others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8250A1" w:rsidRPr="008250A1" w:rsidRDefault="00E20B68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Experience:</w:t>
      </w:r>
      <w:r w:rsidR="0046430E" w:rsidRPr="008250A1">
        <w:rPr>
          <w:rFonts w:ascii="Times New Roman" w:hAnsi="Times New Roman" w:cs="Times New Roman"/>
          <w:b/>
        </w:rPr>
        <w:t xml:space="preserve">   </w:t>
      </w:r>
      <w:proofErr w:type="spellStart"/>
      <w:r w:rsidR="008250A1" w:rsidRPr="008250A1">
        <w:rPr>
          <w:rFonts w:ascii="Times New Roman" w:hAnsi="Times New Roman" w:cs="Times New Roman"/>
          <w:b/>
        </w:rPr>
        <w:t>Funkitron</w:t>
      </w:r>
      <w:proofErr w:type="spellEnd"/>
      <w:r w:rsidR="008250A1" w:rsidRPr="008250A1">
        <w:rPr>
          <w:rFonts w:ascii="Times New Roman" w:hAnsi="Times New Roman" w:cs="Times New Roman"/>
          <w:b/>
        </w:rPr>
        <w:t xml:space="preserve"> Inc., Boxford, MA</w:t>
      </w:r>
    </w:p>
    <w:p w:rsidR="008250A1" w:rsidRPr="008250A1" w:rsidRDefault="008250A1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  <w:t>Intern, April, 2014 – May, 2014</w:t>
      </w:r>
    </w:p>
    <w:p w:rsidR="008250A1" w:rsidRPr="008250A1" w:rsidRDefault="008250A1" w:rsidP="000242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Research</w:t>
      </w:r>
      <w:r>
        <w:rPr>
          <w:rFonts w:ascii="Times New Roman" w:hAnsi="Times New Roman" w:cs="Times New Roman"/>
        </w:rPr>
        <w:t>ed</w:t>
      </w:r>
      <w:r w:rsidRPr="008250A1">
        <w:rPr>
          <w:rFonts w:ascii="Times New Roman" w:hAnsi="Times New Roman" w:cs="Times New Roman"/>
        </w:rPr>
        <w:t xml:space="preserve"> and created a prototype game for proof of concept</w:t>
      </w:r>
    </w:p>
    <w:p w:rsidR="008250A1" w:rsidRPr="008250A1" w:rsidRDefault="008250A1" w:rsidP="000242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</w:rPr>
        <w:t>Learned time management skills and handling responsibilities</w:t>
      </w:r>
    </w:p>
    <w:p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R.I.T. Interactive Games and Media Department, Rochester, NY</w:t>
      </w:r>
    </w:p>
    <w:p w:rsidR="00715DE4" w:rsidRDefault="00715DE4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Lab Assistant, January 2016 – Present</w:t>
      </w:r>
    </w:p>
    <w:p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Assist students with help on classwork</w:t>
      </w:r>
    </w:p>
    <w:p w:rsidR="00715DE4" w:rsidRPr="00715DE4" w:rsidRDefault="00715DE4" w:rsidP="000242AD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Supervise, clean and help maintain labs</w:t>
      </w:r>
    </w:p>
    <w:p w:rsidR="003971AF" w:rsidRPr="008250A1" w:rsidRDefault="003971AF" w:rsidP="000242AD">
      <w:pPr>
        <w:spacing w:after="0" w:line="240" w:lineRule="auto"/>
        <w:ind w:left="720" w:firstLine="720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>Red Phoenix Construction, Topsfield, MA</w:t>
      </w:r>
    </w:p>
    <w:p w:rsidR="003971AF" w:rsidRPr="008250A1" w:rsidRDefault="003971AF" w:rsidP="000242AD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ab/>
      </w:r>
      <w:r w:rsidRPr="008250A1">
        <w:rPr>
          <w:rFonts w:ascii="Times New Roman" w:hAnsi="Times New Roman" w:cs="Times New Roman"/>
          <w:b/>
        </w:rPr>
        <w:tab/>
        <w:t>Crew</w:t>
      </w:r>
      <w:r w:rsidR="008250A1" w:rsidRPr="008250A1">
        <w:rPr>
          <w:rFonts w:ascii="Times New Roman" w:hAnsi="Times New Roman" w:cs="Times New Roman"/>
          <w:b/>
        </w:rPr>
        <w:t xml:space="preserve"> </w:t>
      </w:r>
      <w:r w:rsidR="008250A1">
        <w:rPr>
          <w:rFonts w:ascii="Times New Roman" w:hAnsi="Times New Roman" w:cs="Times New Roman"/>
          <w:b/>
        </w:rPr>
        <w:t>Member, June 2015 – January 2016</w:t>
      </w:r>
    </w:p>
    <w:p w:rsidR="0046430E" w:rsidRPr="00F866DE" w:rsidRDefault="003971AF" w:rsidP="000242AD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Assisted with cleaning and maintain jobsite</w:t>
      </w:r>
    </w:p>
    <w:p w:rsidR="002A65CA" w:rsidRDefault="002A65CA" w:rsidP="000242AD">
      <w:pPr>
        <w:spacing w:after="0" w:line="240" w:lineRule="auto"/>
        <w:rPr>
          <w:rFonts w:ascii="Times New Roman" w:hAnsi="Times New Roman" w:cs="Times New Roman"/>
          <w:b/>
        </w:rPr>
      </w:pPr>
    </w:p>
    <w:p w:rsidR="00FA4393" w:rsidRPr="00FA4393" w:rsidRDefault="00357048" w:rsidP="00FA4393">
      <w:pPr>
        <w:spacing w:after="0" w:line="240" w:lineRule="auto"/>
        <w:rPr>
          <w:rFonts w:ascii="Times New Roman" w:hAnsi="Times New Roman" w:cs="Times New Roman"/>
          <w:b/>
        </w:rPr>
      </w:pPr>
      <w:r w:rsidRPr="008250A1">
        <w:rPr>
          <w:rFonts w:ascii="Times New Roman" w:hAnsi="Times New Roman" w:cs="Times New Roman"/>
          <w:b/>
        </w:rPr>
        <w:t xml:space="preserve">Current/Past </w:t>
      </w:r>
      <w:r w:rsidR="00E71AB5" w:rsidRPr="008250A1">
        <w:rPr>
          <w:rFonts w:ascii="Times New Roman" w:hAnsi="Times New Roman" w:cs="Times New Roman"/>
          <w:b/>
        </w:rPr>
        <w:t>Activities/Aff</w:t>
      </w:r>
      <w:r w:rsidR="00EF4C1E" w:rsidRPr="008250A1">
        <w:rPr>
          <w:rFonts w:ascii="Times New Roman" w:hAnsi="Times New Roman" w:cs="Times New Roman"/>
          <w:b/>
        </w:rPr>
        <w:t>iliations:</w:t>
      </w:r>
    </w:p>
    <w:p w:rsidR="00FA4393" w:rsidRDefault="00FC3250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FA4393">
        <w:rPr>
          <w:rFonts w:ascii="Times New Roman" w:hAnsi="Times New Roman" w:cs="Times New Roman"/>
        </w:rPr>
        <w:t xml:space="preserve">ember of the </w:t>
      </w:r>
      <w:proofErr w:type="spellStart"/>
      <w:r w:rsidR="00FA4393">
        <w:rPr>
          <w:rFonts w:ascii="Times New Roman" w:hAnsi="Times New Roman" w:cs="Times New Roman"/>
        </w:rPr>
        <w:t>Starfest</w:t>
      </w:r>
      <w:proofErr w:type="spellEnd"/>
      <w:r w:rsidR="00FA4393">
        <w:rPr>
          <w:rFonts w:ascii="Times New Roman" w:hAnsi="Times New Roman" w:cs="Times New Roman"/>
        </w:rPr>
        <w:t xml:space="preserve"> Planning committee and STAR PR Committee for RIT’s sci-fi club (2015-Present)</w:t>
      </w:r>
    </w:p>
    <w:p w:rsidR="003B4DE9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Captain o</w:t>
      </w:r>
      <w:r w:rsidR="000242AD">
        <w:rPr>
          <w:rFonts w:ascii="Times New Roman" w:hAnsi="Times New Roman" w:cs="Times New Roman"/>
        </w:rPr>
        <w:t>f the Masconomet Regional High S</w:t>
      </w:r>
      <w:r w:rsidRPr="008250A1">
        <w:rPr>
          <w:rFonts w:ascii="Times New Roman" w:hAnsi="Times New Roman" w:cs="Times New Roman"/>
        </w:rPr>
        <w:t>chool Robotics Team (2014)</w:t>
      </w:r>
    </w:p>
    <w:p w:rsidR="00EF4C1E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>Junior</w:t>
      </w:r>
      <w:r w:rsidR="000242AD">
        <w:rPr>
          <w:rFonts w:ascii="Times New Roman" w:hAnsi="Times New Roman" w:cs="Times New Roman"/>
        </w:rPr>
        <w:t xml:space="preserve"> Assistant Scout Master</w:t>
      </w:r>
      <w:r w:rsidR="00FA4393">
        <w:rPr>
          <w:rFonts w:ascii="Times New Roman" w:hAnsi="Times New Roman" w:cs="Times New Roman"/>
        </w:rPr>
        <w:t xml:space="preserve"> and Life Scout</w:t>
      </w:r>
      <w:r w:rsidR="000242AD">
        <w:rPr>
          <w:rFonts w:ascii="Times New Roman" w:hAnsi="Times New Roman" w:cs="Times New Roman"/>
        </w:rPr>
        <w:t xml:space="preserve"> of Boy S</w:t>
      </w:r>
      <w:r w:rsidRPr="008250A1">
        <w:rPr>
          <w:rFonts w:ascii="Times New Roman" w:hAnsi="Times New Roman" w:cs="Times New Roman"/>
        </w:rPr>
        <w:t>couts Troop 81 (2014)</w:t>
      </w:r>
    </w:p>
    <w:p w:rsidR="00BC26B2" w:rsidRPr="008250A1" w:rsidRDefault="00EF4C1E" w:rsidP="000242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8250A1">
        <w:rPr>
          <w:rFonts w:ascii="Times New Roman" w:hAnsi="Times New Roman" w:cs="Times New Roman"/>
        </w:rPr>
        <w:t xml:space="preserve">Member of the Explorer </w:t>
      </w:r>
      <w:r w:rsidR="000242AD">
        <w:rPr>
          <w:rFonts w:ascii="Times New Roman" w:hAnsi="Times New Roman" w:cs="Times New Roman"/>
        </w:rPr>
        <w:t>P</w:t>
      </w:r>
      <w:r w:rsidRPr="008250A1">
        <w:rPr>
          <w:rFonts w:ascii="Times New Roman" w:hAnsi="Times New Roman" w:cs="Times New Roman"/>
        </w:rPr>
        <w:t>ost</w:t>
      </w:r>
      <w:r w:rsidR="00F63C78" w:rsidRPr="008250A1">
        <w:rPr>
          <w:rFonts w:ascii="Times New Roman" w:hAnsi="Times New Roman" w:cs="Times New Roman"/>
        </w:rPr>
        <w:t xml:space="preserve"> run by local fire station</w:t>
      </w:r>
      <w:r w:rsidRPr="008250A1">
        <w:rPr>
          <w:rFonts w:ascii="Times New Roman" w:hAnsi="Times New Roman" w:cs="Times New Roman"/>
        </w:rPr>
        <w:t xml:space="preserve"> (</w:t>
      </w:r>
      <w:r w:rsidR="00F63C78" w:rsidRPr="008250A1">
        <w:rPr>
          <w:rFonts w:ascii="Times New Roman" w:hAnsi="Times New Roman" w:cs="Times New Roman"/>
        </w:rPr>
        <w:t>2010-</w:t>
      </w:r>
      <w:r w:rsidRPr="008250A1">
        <w:rPr>
          <w:rFonts w:ascii="Times New Roman" w:hAnsi="Times New Roman" w:cs="Times New Roman"/>
        </w:rPr>
        <w:t>2014)</w:t>
      </w:r>
    </w:p>
    <w:sectPr w:rsidR="00BC26B2" w:rsidRPr="008250A1" w:rsidSect="00FA4393">
      <w:headerReference w:type="default" r:id="rId8"/>
      <w:footerReference w:type="default" r:id="rId9"/>
      <w:pgSz w:w="12240" w:h="15840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D3A" w:rsidRDefault="00794D3A" w:rsidP="00BC26B2">
      <w:pPr>
        <w:spacing w:after="0" w:line="240" w:lineRule="auto"/>
      </w:pPr>
      <w:r>
        <w:separator/>
      </w:r>
    </w:p>
  </w:endnote>
  <w:endnote w:type="continuationSeparator" w:id="0">
    <w:p w:rsidR="00794D3A" w:rsidRDefault="00794D3A" w:rsidP="00BC2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26B2" w:rsidRDefault="00BC26B2">
    <w:pPr>
      <w:pStyle w:val="Footer"/>
      <w:jc w:val="right"/>
    </w:pPr>
  </w:p>
  <w:p w:rsidR="00BC26B2" w:rsidRDefault="00BC26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D3A" w:rsidRDefault="00794D3A" w:rsidP="00BC26B2">
      <w:pPr>
        <w:spacing w:after="0" w:line="240" w:lineRule="auto"/>
      </w:pPr>
      <w:r>
        <w:separator/>
      </w:r>
    </w:p>
  </w:footnote>
  <w:footnote w:type="continuationSeparator" w:id="0">
    <w:p w:rsidR="00794D3A" w:rsidRDefault="00794D3A" w:rsidP="00BC26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866DE" w:rsidRDefault="008250A1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8250A1">
      <w:rPr>
        <w:rFonts w:ascii="Times New Roman" w:hAnsi="Times New Roman" w:cs="Times New Roman"/>
        <w:sz w:val="56"/>
        <w:szCs w:val="56"/>
      </w:rPr>
      <w:t>Joshua Malmquist</w:t>
    </w:r>
  </w:p>
  <w:p w:rsidR="008250A1" w:rsidRPr="00F866DE" w:rsidRDefault="008250A1" w:rsidP="000B56C1">
    <w:pPr>
      <w:spacing w:after="0" w:line="240" w:lineRule="auto"/>
      <w:jc w:val="center"/>
      <w:rPr>
        <w:rFonts w:ascii="Times New Roman" w:hAnsi="Times New Roman" w:cs="Times New Roman"/>
        <w:sz w:val="56"/>
        <w:szCs w:val="56"/>
      </w:rPr>
    </w:pPr>
    <w:r w:rsidRPr="00C23B3F">
      <w:rPr>
        <w:rFonts w:ascii="Times New Roman" w:hAnsi="Times New Roman" w:cs="Times New Roman"/>
        <w:sz w:val="24"/>
        <w:szCs w:val="24"/>
      </w:rPr>
      <w:t>Phone: 1-978-998-0566</w:t>
    </w:r>
  </w:p>
  <w:p w:rsidR="008250A1" w:rsidRPr="00C23B3F" w:rsidRDefault="008250A1" w:rsidP="000B56C1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C23B3F">
      <w:rPr>
        <w:rFonts w:ascii="Times New Roman" w:hAnsi="Times New Roman" w:cs="Times New Roman"/>
        <w:sz w:val="24"/>
        <w:szCs w:val="24"/>
      </w:rPr>
      <w:t>14 Kinsman Lane, Topsfield, MA 01983</w:t>
    </w:r>
  </w:p>
  <w:p w:rsidR="008250A1" w:rsidRDefault="00196CA6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hyperlink r:id="rId1" w:history="1">
      <w:r w:rsidR="008250A1" w:rsidRPr="00C23B3F">
        <w:rPr>
          <w:rStyle w:val="Hyperlink"/>
          <w:rFonts w:ascii="Times New Roman" w:hAnsi="Times New Roman" w:cs="Times New Roman"/>
          <w:sz w:val="24"/>
          <w:szCs w:val="24"/>
        </w:rPr>
        <w:t>Joshmalmquist96@gmail.com</w:t>
      </w:r>
    </w:hyperlink>
  </w:p>
  <w:p w:rsidR="00F866DE" w:rsidRDefault="00F866DE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sz w:val="24"/>
        <w:szCs w:val="24"/>
      </w:rPr>
    </w:pPr>
    <w:r w:rsidRPr="00F866DE"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LinkedIn:</w:t>
    </w:r>
    <w:r w:rsidRPr="00F866DE">
      <w:t xml:space="preserve"> </w:t>
    </w:r>
    <w:hyperlink r:id="rId2" w:history="1">
      <w:r w:rsidRPr="00AB088F">
        <w:rPr>
          <w:rStyle w:val="Hyperlink"/>
          <w:rFonts w:ascii="Times New Roman" w:hAnsi="Times New Roman" w:cs="Times New Roman"/>
          <w:sz w:val="24"/>
          <w:szCs w:val="24"/>
        </w:rPr>
        <w:t>https://www.linkedin.com/in/joshmalmquist</w:t>
      </w:r>
    </w:hyperlink>
  </w:p>
  <w:p w:rsidR="00F866DE" w:rsidRDefault="00F866DE" w:rsidP="000B56C1">
    <w:pPr>
      <w:spacing w:after="0" w:line="240" w:lineRule="auto"/>
      <w:jc w:val="center"/>
      <w:rPr>
        <w:rStyle w:val="Hyperlink"/>
        <w:rFonts w:ascii="Times New Roman" w:hAnsi="Times New Roman" w:cs="Times New Roman"/>
        <w:color w:val="0070C0"/>
        <w:sz w:val="24"/>
        <w:szCs w:val="24"/>
      </w:rPr>
    </w:pPr>
    <w:r>
      <w:rPr>
        <w:rStyle w:val="Hyperlink"/>
        <w:rFonts w:ascii="Times New Roman" w:hAnsi="Times New Roman" w:cs="Times New Roman"/>
        <w:color w:val="auto"/>
        <w:sz w:val="24"/>
        <w:szCs w:val="24"/>
        <w:u w:val="none"/>
      </w:rPr>
      <w:t>GitHub:</w:t>
    </w:r>
    <w:r w:rsidRPr="00F866DE">
      <w:t xml:space="preserve"> </w:t>
    </w:r>
    <w:hyperlink r:id="rId3" w:history="1">
      <w:r w:rsidR="000B56C1" w:rsidRPr="00D45FF2">
        <w:rPr>
          <w:rStyle w:val="Hyperlink"/>
          <w:rFonts w:ascii="Times New Roman" w:hAnsi="Times New Roman" w:cs="Times New Roman"/>
          <w:sz w:val="24"/>
          <w:szCs w:val="24"/>
        </w:rPr>
        <w:t>https://github.com/Josh9309</w:t>
      </w:r>
    </w:hyperlink>
  </w:p>
  <w:p w:rsidR="000B56C1" w:rsidRPr="00601EC2" w:rsidRDefault="00FA4393" w:rsidP="000B56C1">
    <w:pPr>
      <w:spacing w:after="0" w:line="240" w:lineRule="auto"/>
      <w:jc w:val="center"/>
      <w:rPr>
        <w:rFonts w:ascii="Times New Roman" w:hAnsi="Times New Roman" w:cs="Times New Roman"/>
        <w:b/>
        <w:sz w:val="40"/>
        <w:szCs w:val="40"/>
      </w:rPr>
    </w:pPr>
    <w:r>
      <w:rPr>
        <w:rFonts w:ascii="Times New Roman" w:hAnsi="Times New Roman" w:cs="Times New Roman"/>
        <w:b/>
        <w:sz w:val="40"/>
        <w:szCs w:val="40"/>
      </w:rPr>
      <w:t>________</w:t>
    </w:r>
    <w:r w:rsidR="000242AD" w:rsidRPr="00601EC2">
      <w:rPr>
        <w:rFonts w:ascii="Times New Roman" w:hAnsi="Times New Roman" w:cs="Times New Roman"/>
        <w:b/>
        <w:sz w:val="40"/>
        <w:szCs w:val="40"/>
      </w:rPr>
      <w:t>_________________________________</w:t>
    </w:r>
    <w:r w:rsidR="00601EC2">
      <w:rPr>
        <w:rFonts w:ascii="Times New Roman" w:hAnsi="Times New Roman" w:cs="Times New Roman"/>
        <w:b/>
        <w:sz w:val="40"/>
        <w:szCs w:val="40"/>
      </w:rPr>
      <w:t>_____________</w:t>
    </w:r>
  </w:p>
  <w:p w:rsidR="008250A1" w:rsidRDefault="008250A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51103"/>
    <w:multiLevelType w:val="hybridMultilevel"/>
    <w:tmpl w:val="9A788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5434D74"/>
    <w:multiLevelType w:val="hybridMultilevel"/>
    <w:tmpl w:val="2E5CFA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594BF3"/>
    <w:multiLevelType w:val="hybridMultilevel"/>
    <w:tmpl w:val="E74E2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35FDD"/>
    <w:multiLevelType w:val="hybridMultilevel"/>
    <w:tmpl w:val="B99667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3D13DA1"/>
    <w:multiLevelType w:val="hybridMultilevel"/>
    <w:tmpl w:val="241245E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27AA5D54"/>
    <w:multiLevelType w:val="hybridMultilevel"/>
    <w:tmpl w:val="3F3C31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30EB56FB"/>
    <w:multiLevelType w:val="hybridMultilevel"/>
    <w:tmpl w:val="96A6F6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36B4E24"/>
    <w:multiLevelType w:val="hybridMultilevel"/>
    <w:tmpl w:val="ED4E5B8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 w15:restartNumberingAfterBreak="0">
    <w:nsid w:val="3A0644D8"/>
    <w:multiLevelType w:val="hybridMultilevel"/>
    <w:tmpl w:val="9F1C9BA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3DB34B03"/>
    <w:multiLevelType w:val="hybridMultilevel"/>
    <w:tmpl w:val="CFCAF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666625"/>
    <w:multiLevelType w:val="hybridMultilevel"/>
    <w:tmpl w:val="D0281F0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1" w15:restartNumberingAfterBreak="0">
    <w:nsid w:val="506D28B9"/>
    <w:multiLevelType w:val="hybridMultilevel"/>
    <w:tmpl w:val="D1B810D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1987A44"/>
    <w:multiLevelType w:val="hybridMultilevel"/>
    <w:tmpl w:val="96D87E2E"/>
    <w:lvl w:ilvl="0" w:tplc="04090001">
      <w:start w:val="1"/>
      <w:numFmt w:val="bullet"/>
      <w:lvlText w:val=""/>
      <w:lvlJc w:val="left"/>
      <w:pPr>
        <w:ind w:left="15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3" w:hanging="360"/>
      </w:pPr>
      <w:rPr>
        <w:rFonts w:ascii="Wingdings" w:hAnsi="Wingdings" w:hint="default"/>
      </w:rPr>
    </w:lvl>
  </w:abstractNum>
  <w:abstractNum w:abstractNumId="13" w15:restartNumberingAfterBreak="0">
    <w:nsid w:val="520C526D"/>
    <w:multiLevelType w:val="hybridMultilevel"/>
    <w:tmpl w:val="D832B47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4" w15:restartNumberingAfterBreak="0">
    <w:nsid w:val="5D670248"/>
    <w:multiLevelType w:val="hybridMultilevel"/>
    <w:tmpl w:val="663A2FCE"/>
    <w:lvl w:ilvl="0" w:tplc="04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5" w15:restartNumberingAfterBreak="0">
    <w:nsid w:val="7BCE58CD"/>
    <w:multiLevelType w:val="hybridMultilevel"/>
    <w:tmpl w:val="169CCBB2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6" w15:restartNumberingAfterBreak="0">
    <w:nsid w:val="7CA6367E"/>
    <w:multiLevelType w:val="hybridMultilevel"/>
    <w:tmpl w:val="8878D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A002CF"/>
    <w:multiLevelType w:val="hybridMultilevel"/>
    <w:tmpl w:val="E724FB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10"/>
  </w:num>
  <w:num w:numId="4">
    <w:abstractNumId w:val="15"/>
  </w:num>
  <w:num w:numId="5">
    <w:abstractNumId w:val="5"/>
  </w:num>
  <w:num w:numId="6">
    <w:abstractNumId w:val="2"/>
  </w:num>
  <w:num w:numId="7">
    <w:abstractNumId w:val="11"/>
  </w:num>
  <w:num w:numId="8">
    <w:abstractNumId w:val="12"/>
  </w:num>
  <w:num w:numId="9">
    <w:abstractNumId w:val="6"/>
  </w:num>
  <w:num w:numId="10">
    <w:abstractNumId w:val="8"/>
  </w:num>
  <w:num w:numId="11">
    <w:abstractNumId w:val="3"/>
  </w:num>
  <w:num w:numId="12">
    <w:abstractNumId w:val="13"/>
  </w:num>
  <w:num w:numId="13">
    <w:abstractNumId w:val="16"/>
  </w:num>
  <w:num w:numId="14">
    <w:abstractNumId w:val="1"/>
  </w:num>
  <w:num w:numId="15">
    <w:abstractNumId w:val="17"/>
  </w:num>
  <w:num w:numId="16">
    <w:abstractNumId w:val="7"/>
  </w:num>
  <w:num w:numId="17">
    <w:abstractNumId w:val="9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DE9"/>
    <w:rsid w:val="00023123"/>
    <w:rsid w:val="000242AD"/>
    <w:rsid w:val="000563D5"/>
    <w:rsid w:val="000B56C1"/>
    <w:rsid w:val="00120E2B"/>
    <w:rsid w:val="001563EA"/>
    <w:rsid w:val="00196CA6"/>
    <w:rsid w:val="00270D61"/>
    <w:rsid w:val="002A65CA"/>
    <w:rsid w:val="00333123"/>
    <w:rsid w:val="00357048"/>
    <w:rsid w:val="003971AF"/>
    <w:rsid w:val="003B4DE9"/>
    <w:rsid w:val="0046430E"/>
    <w:rsid w:val="004A4C38"/>
    <w:rsid w:val="00524360"/>
    <w:rsid w:val="00601EC2"/>
    <w:rsid w:val="00610523"/>
    <w:rsid w:val="00715DE4"/>
    <w:rsid w:val="0077251C"/>
    <w:rsid w:val="00794D3A"/>
    <w:rsid w:val="008250A1"/>
    <w:rsid w:val="0088635D"/>
    <w:rsid w:val="009007EA"/>
    <w:rsid w:val="0094703B"/>
    <w:rsid w:val="00A76C2E"/>
    <w:rsid w:val="00B524B2"/>
    <w:rsid w:val="00BC26B2"/>
    <w:rsid w:val="00C23B3F"/>
    <w:rsid w:val="00D20024"/>
    <w:rsid w:val="00D50168"/>
    <w:rsid w:val="00D55501"/>
    <w:rsid w:val="00DF17B2"/>
    <w:rsid w:val="00E20B68"/>
    <w:rsid w:val="00E363FB"/>
    <w:rsid w:val="00E71AB5"/>
    <w:rsid w:val="00EF07C9"/>
    <w:rsid w:val="00EF4C1E"/>
    <w:rsid w:val="00F44AF0"/>
    <w:rsid w:val="00F63C78"/>
    <w:rsid w:val="00F866DE"/>
    <w:rsid w:val="00FA4393"/>
    <w:rsid w:val="00FA7384"/>
    <w:rsid w:val="00FC3250"/>
    <w:rsid w:val="00FD0352"/>
    <w:rsid w:val="00FF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C4AC4F91-1C28-44B2-8084-2EA19E98A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DE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1AB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6B2"/>
  </w:style>
  <w:style w:type="paragraph" w:styleId="Footer">
    <w:name w:val="footer"/>
    <w:basedOn w:val="Normal"/>
    <w:link w:val="FooterChar"/>
    <w:uiPriority w:val="99"/>
    <w:unhideWhenUsed/>
    <w:rsid w:val="00BC2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6B2"/>
  </w:style>
  <w:style w:type="paragraph" w:styleId="BalloonText">
    <w:name w:val="Balloon Text"/>
    <w:basedOn w:val="Normal"/>
    <w:link w:val="BalloonTextChar"/>
    <w:uiPriority w:val="99"/>
    <w:semiHidden/>
    <w:unhideWhenUsed/>
    <w:rsid w:val="000242A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42A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3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osh9309" TargetMode="External"/><Relationship Id="rId2" Type="http://schemas.openxmlformats.org/officeDocument/2006/relationships/hyperlink" Target="https://www.linkedin.com/in/joshmalmquist" TargetMode="External"/><Relationship Id="rId1" Type="http://schemas.openxmlformats.org/officeDocument/2006/relationships/hyperlink" Target="mailto:Joshmalmquist9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D592C-B441-4A1F-B9C8-5B11E94BA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5DB31865</Template>
  <TotalTime>2</TotalTime>
  <Pages>1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Malmquist (RIT Student)</dc:creator>
  <cp:keywords/>
  <dc:description/>
  <cp:lastModifiedBy>Joshua Malmquist (RIT Student)</cp:lastModifiedBy>
  <cp:revision>2</cp:revision>
  <cp:lastPrinted>2016-03-22T19:58:00Z</cp:lastPrinted>
  <dcterms:created xsi:type="dcterms:W3CDTF">2016-04-03T22:14:00Z</dcterms:created>
  <dcterms:modified xsi:type="dcterms:W3CDTF">2016-04-03T22:14:00Z</dcterms:modified>
</cp:coreProperties>
</file>